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80"/>
          <w:szCs w:val="80"/>
          <w:lang w:val="en-GB"/>
        </w:rPr>
        <w:alias w:val="Title"/>
        <w:tag w:val=""/>
        <w:id w:val="761566073"/>
        <w:placeholder>
          <w:docPart w:val="5CF8033476FF432C8A629F528A634D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A62B369" w14:textId="51FD5C9C" w:rsidR="009B7042" w:rsidRPr="00F332E3" w:rsidRDefault="00344458" w:rsidP="00314AED">
          <w:pPr>
            <w:spacing w:before="4000"/>
            <w:jc w:val="center"/>
            <w:rPr>
              <w:sz w:val="80"/>
              <w:szCs w:val="80"/>
              <w:lang w:val="en-GB"/>
            </w:rPr>
          </w:pPr>
          <w:r w:rsidRPr="00344458">
            <w:rPr>
              <w:sz w:val="80"/>
              <w:szCs w:val="80"/>
              <w:lang w:val="en-GB"/>
            </w:rPr>
            <w:t>C</w:t>
          </w:r>
          <w:r>
            <w:rPr>
              <w:sz w:val="80"/>
              <w:szCs w:val="80"/>
              <w:lang w:val="en-GB"/>
            </w:rPr>
            <w:t>HATLEX</w:t>
          </w:r>
        </w:p>
      </w:sdtContent>
    </w:sdt>
    <w:sdt>
      <w:sdtPr>
        <w:rPr>
          <w:color w:val="7F7F7F" w:themeColor="text1" w:themeTint="80"/>
          <w:sz w:val="40"/>
          <w:szCs w:val="40"/>
          <w:lang w:val="en-GB"/>
        </w:rPr>
        <w:alias w:val="Author"/>
        <w:tag w:val=""/>
        <w:id w:val="-1761219913"/>
        <w:placeholder>
          <w:docPart w:val="3100F45C4EB04926808CAF16F1FAE4A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7899052" w14:textId="77777777" w:rsidR="00314AED" w:rsidRPr="00F332E3" w:rsidRDefault="00314AED" w:rsidP="00314AED">
          <w:pPr>
            <w:jc w:val="center"/>
            <w:rPr>
              <w:color w:val="7F7F7F" w:themeColor="text1" w:themeTint="80"/>
              <w:sz w:val="40"/>
              <w:szCs w:val="40"/>
              <w:lang w:val="en-GB"/>
            </w:rPr>
          </w:pPr>
          <w:r w:rsidRPr="00F332E3">
            <w:rPr>
              <w:color w:val="7F7F7F" w:themeColor="text1" w:themeTint="80"/>
              <w:sz w:val="40"/>
              <w:szCs w:val="40"/>
              <w:lang w:val="en-GB"/>
            </w:rPr>
            <w:t>AJ Holzer</w:t>
          </w:r>
        </w:p>
      </w:sdtContent>
    </w:sdt>
    <w:p w14:paraId="53727713" w14:textId="77777777" w:rsidR="00473CC5" w:rsidRPr="00F332E3" w:rsidRDefault="00473CC5" w:rsidP="00473CC5">
      <w:pPr>
        <w:jc w:val="center"/>
        <w:rPr>
          <w:color w:val="7F7F7F" w:themeColor="text1" w:themeTint="80"/>
          <w:sz w:val="40"/>
          <w:szCs w:val="40"/>
          <w:lang w:val="en-GB"/>
        </w:rPr>
      </w:pPr>
      <w:r w:rsidRPr="00F332E3">
        <w:rPr>
          <w:color w:val="7F7F7F" w:themeColor="text1" w:themeTint="80"/>
          <w:sz w:val="40"/>
          <w:szCs w:val="40"/>
          <w:lang w:val="en-GB"/>
        </w:rPr>
        <w:br w:type="page"/>
      </w:r>
    </w:p>
    <w:sdt>
      <w:sdtPr>
        <w:rPr>
          <w:rFonts w:ascii="Varela Round" w:eastAsiaTheme="minorHAnsi" w:hAnsi="Varela Round" w:cstheme="minorBidi"/>
          <w:color w:val="auto"/>
          <w:sz w:val="22"/>
          <w:szCs w:val="22"/>
          <w:lang w:val="de-DE"/>
        </w:rPr>
        <w:id w:val="987902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4EF335" w14:textId="77777777" w:rsidR="00B85566" w:rsidRDefault="00B85566">
          <w:pPr>
            <w:pStyle w:val="TOCHeading"/>
          </w:pPr>
          <w:r>
            <w:t>Contents</w:t>
          </w:r>
        </w:p>
        <w:p w14:paraId="1BD6D48C" w14:textId="7FAF9C3A" w:rsidR="003E1B0F" w:rsidRDefault="00B8556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B85566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201777808" w:history="1">
            <w:r w:rsidR="003E1B0F" w:rsidRPr="00454094">
              <w:rPr>
                <w:rStyle w:val="Hyperlink"/>
                <w:noProof/>
                <w:lang w:val="en-GB"/>
              </w:rPr>
              <w:t>Introduction</w:t>
            </w:r>
            <w:r w:rsidR="003E1B0F">
              <w:rPr>
                <w:noProof/>
                <w:webHidden/>
              </w:rPr>
              <w:tab/>
            </w:r>
            <w:r w:rsidR="003E1B0F">
              <w:rPr>
                <w:noProof/>
                <w:webHidden/>
              </w:rPr>
              <w:fldChar w:fldCharType="begin"/>
            </w:r>
            <w:r w:rsidR="003E1B0F">
              <w:rPr>
                <w:noProof/>
                <w:webHidden/>
              </w:rPr>
              <w:instrText xml:space="preserve"> PAGEREF _Toc201777808 \h </w:instrText>
            </w:r>
            <w:r w:rsidR="003E1B0F">
              <w:rPr>
                <w:noProof/>
                <w:webHidden/>
              </w:rPr>
            </w:r>
            <w:r w:rsidR="003E1B0F">
              <w:rPr>
                <w:noProof/>
                <w:webHidden/>
              </w:rPr>
              <w:fldChar w:fldCharType="separate"/>
            </w:r>
            <w:r w:rsidR="003E1B0F">
              <w:rPr>
                <w:noProof/>
                <w:webHidden/>
              </w:rPr>
              <w:t>3</w:t>
            </w:r>
            <w:r w:rsidR="003E1B0F">
              <w:rPr>
                <w:noProof/>
                <w:webHidden/>
              </w:rPr>
              <w:fldChar w:fldCharType="end"/>
            </w:r>
          </w:hyperlink>
        </w:p>
        <w:p w14:paraId="1BA4AD64" w14:textId="55313E6D" w:rsidR="003E1B0F" w:rsidRDefault="003E1B0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77809" w:history="1">
            <w:r w:rsidRPr="00454094">
              <w:rPr>
                <w:rStyle w:val="Hyperlink"/>
                <w:noProof/>
                <w:lang w:val="en-GB"/>
              </w:rPr>
              <w:t>Why did I create my own Messenger?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53A42" w14:textId="179CA774" w:rsidR="00B85566" w:rsidRPr="00B85566" w:rsidRDefault="00B85566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8AF12" w14:textId="77777777" w:rsidR="00980432" w:rsidRPr="00344458" w:rsidRDefault="00980432">
      <w:pPr>
        <w:rPr>
          <w:lang w:val="en-GB"/>
        </w:rPr>
      </w:pPr>
      <w:r w:rsidRPr="00344458">
        <w:rPr>
          <w:lang w:val="en-GB"/>
        </w:rPr>
        <w:br w:type="page"/>
      </w:r>
    </w:p>
    <w:p w14:paraId="5AD12F1D" w14:textId="0C273F3A" w:rsidR="00473CC5" w:rsidRDefault="003E1B0F" w:rsidP="003E1B0F">
      <w:pPr>
        <w:pStyle w:val="Heading1"/>
        <w:rPr>
          <w:lang w:val="en-GB"/>
        </w:rPr>
      </w:pPr>
      <w:bookmarkStart w:id="0" w:name="_Toc201777808"/>
      <w:r>
        <w:rPr>
          <w:lang w:val="en-GB"/>
        </w:rPr>
        <w:lastRenderedPageBreak/>
        <w:t>Introduction</w:t>
      </w:r>
      <w:bookmarkEnd w:id="0"/>
    </w:p>
    <w:p w14:paraId="58B15123" w14:textId="3249C7CD" w:rsidR="003E1B0F" w:rsidRDefault="003E1B0F" w:rsidP="003E1B0F">
      <w:pPr>
        <w:pStyle w:val="Heading2"/>
        <w:rPr>
          <w:lang w:val="en-GB"/>
        </w:rPr>
      </w:pPr>
      <w:bookmarkStart w:id="1" w:name="_Toc201777809"/>
      <w:r>
        <w:rPr>
          <w:lang w:val="en-GB"/>
        </w:rPr>
        <w:t>Why did I create my own Messenger?</w:t>
      </w:r>
      <w:bookmarkEnd w:id="1"/>
    </w:p>
    <w:p w14:paraId="5382DD3C" w14:textId="77777777" w:rsidR="003E1B0F" w:rsidRPr="003E1B0F" w:rsidRDefault="003E1B0F" w:rsidP="003E1B0F">
      <w:pPr>
        <w:rPr>
          <w:lang w:val="en-GB"/>
        </w:rPr>
      </w:pPr>
    </w:p>
    <w:sectPr w:rsidR="003E1B0F" w:rsidRPr="003E1B0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2BF7A" w14:textId="77777777" w:rsidR="000B5B0E" w:rsidRDefault="000B5B0E" w:rsidP="009A5D01">
      <w:pPr>
        <w:spacing w:line="240" w:lineRule="auto"/>
      </w:pPr>
      <w:r>
        <w:separator/>
      </w:r>
    </w:p>
  </w:endnote>
  <w:endnote w:type="continuationSeparator" w:id="0">
    <w:p w14:paraId="00F04CB0" w14:textId="77777777" w:rsidR="000B5B0E" w:rsidRDefault="000B5B0E" w:rsidP="009A5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FAE1" w14:textId="77777777" w:rsidR="009A5D01" w:rsidRPr="00376AD3" w:rsidRDefault="00F66D99">
    <w:pPr>
      <w:pStyle w:val="Footer"/>
    </w:pPr>
    <w:r w:rsidRPr="00376AD3">
      <w:rPr>
        <w:color w:val="7F7F7F" w:themeColor="background1" w:themeShade="7F"/>
        <w:spacing w:val="60"/>
      </w:rPr>
      <w:t>Page</w:t>
    </w:r>
    <w:r w:rsidRPr="00376AD3">
      <w:t xml:space="preserve"> | </w:t>
    </w:r>
    <w:r w:rsidRPr="00376AD3">
      <w:fldChar w:fldCharType="begin"/>
    </w:r>
    <w:r w:rsidRPr="00376AD3">
      <w:instrText xml:space="preserve"> PAGE   \* MERGEFORMAT </w:instrText>
    </w:r>
    <w:r w:rsidRPr="00376AD3">
      <w:fldChar w:fldCharType="separate"/>
    </w:r>
    <w:r w:rsidRPr="00376AD3">
      <w:rPr>
        <w:b/>
        <w:bCs/>
        <w:noProof/>
      </w:rPr>
      <w:t>1</w:t>
    </w:r>
    <w:r w:rsidRPr="00376AD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3E3EA" w14:textId="77777777" w:rsidR="000B5B0E" w:rsidRDefault="000B5B0E" w:rsidP="009A5D01">
      <w:pPr>
        <w:spacing w:line="240" w:lineRule="auto"/>
      </w:pPr>
      <w:r>
        <w:separator/>
      </w:r>
    </w:p>
  </w:footnote>
  <w:footnote w:type="continuationSeparator" w:id="0">
    <w:p w14:paraId="4D5AF1D2" w14:textId="77777777" w:rsidR="000B5B0E" w:rsidRDefault="000B5B0E" w:rsidP="009A5D0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8"/>
    <w:rsid w:val="000172FA"/>
    <w:rsid w:val="000B5B0E"/>
    <w:rsid w:val="00161CE0"/>
    <w:rsid w:val="00266329"/>
    <w:rsid w:val="00314AED"/>
    <w:rsid w:val="00344458"/>
    <w:rsid w:val="00350EBA"/>
    <w:rsid w:val="00376AD3"/>
    <w:rsid w:val="003E1B0F"/>
    <w:rsid w:val="00443A70"/>
    <w:rsid w:val="00473CC5"/>
    <w:rsid w:val="00523ECE"/>
    <w:rsid w:val="005E3DED"/>
    <w:rsid w:val="00626CB0"/>
    <w:rsid w:val="006C1FF3"/>
    <w:rsid w:val="006F0856"/>
    <w:rsid w:val="0077359A"/>
    <w:rsid w:val="00787BCA"/>
    <w:rsid w:val="00814961"/>
    <w:rsid w:val="00870A32"/>
    <w:rsid w:val="009450B4"/>
    <w:rsid w:val="00980432"/>
    <w:rsid w:val="009A5D01"/>
    <w:rsid w:val="009B7042"/>
    <w:rsid w:val="009C4454"/>
    <w:rsid w:val="009C5702"/>
    <w:rsid w:val="009F5E5F"/>
    <w:rsid w:val="00A35774"/>
    <w:rsid w:val="00B35B34"/>
    <w:rsid w:val="00B54C1B"/>
    <w:rsid w:val="00B85566"/>
    <w:rsid w:val="00BC4E03"/>
    <w:rsid w:val="00C53B40"/>
    <w:rsid w:val="00CD5C64"/>
    <w:rsid w:val="00DA0A4D"/>
    <w:rsid w:val="00E917A5"/>
    <w:rsid w:val="00EB791B"/>
    <w:rsid w:val="00F332E3"/>
    <w:rsid w:val="00F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EACF9"/>
  <w15:chartTrackingRefBased/>
  <w15:docId w15:val="{0A204576-8903-4A53-9B8A-C0A97161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ED"/>
    <w:rPr>
      <w:rFonts w:ascii="Varela Round" w:hAnsi="Varela Round"/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5C64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7BCA"/>
    <w:pPr>
      <w:keepNext/>
      <w:keepLines/>
      <w:spacing w:before="40"/>
      <w:outlineLvl w:val="1"/>
    </w:pPr>
    <w:rPr>
      <w:rFonts w:eastAsiaTheme="majorEastAsia" w:cstheme="majorBidi"/>
      <w:color w:val="95440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5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50EBA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qFormat/>
    <w:rsid w:val="00CD5C64"/>
    <w:pPr>
      <w:tabs>
        <w:tab w:val="center" w:pos="4513"/>
        <w:tab w:val="right" w:pos="9026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D5C64"/>
  </w:style>
  <w:style w:type="paragraph" w:styleId="Footer">
    <w:name w:val="footer"/>
    <w:basedOn w:val="Normal"/>
    <w:link w:val="FooterChar"/>
    <w:autoRedefine/>
    <w:uiPriority w:val="99"/>
    <w:unhideWhenUsed/>
    <w:qFormat/>
    <w:rsid w:val="00CD5C64"/>
    <w:pPr>
      <w:tabs>
        <w:tab w:val="center" w:pos="4513"/>
        <w:tab w:val="right" w:pos="9026"/>
      </w:tabs>
      <w:spacing w:line="240" w:lineRule="auto"/>
    </w:pPr>
    <w:rPr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CD5C64"/>
    <w:rPr>
      <w:rFonts w:ascii="Varela Round" w:hAnsi="Varela Round"/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9A5D0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2FA"/>
    <w:pPr>
      <w:spacing w:line="240" w:lineRule="auto"/>
      <w:contextualSpacing/>
    </w:pPr>
    <w:rPr>
      <w:rFonts w:eastAsiaTheme="majorEastAsia" w:cs="Varela Round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2FA"/>
    <w:rPr>
      <w:rFonts w:ascii="Varela Round" w:eastAsiaTheme="majorEastAsia" w:hAnsi="Varela Round" w:cs="Varela Round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CD5C64"/>
    <w:rPr>
      <w:rFonts w:ascii="Varela Round" w:eastAsiaTheme="majorEastAsia" w:hAnsi="Varela Round" w:cstheme="majorBidi"/>
      <w:color w:val="ED7D31" w:themeColor="accent2"/>
      <w:sz w:val="32"/>
      <w:szCs w:val="32"/>
    </w:rPr>
  </w:style>
  <w:style w:type="paragraph" w:styleId="NoSpacing">
    <w:name w:val="No Spacing"/>
    <w:autoRedefine/>
    <w:uiPriority w:val="1"/>
    <w:qFormat/>
    <w:rsid w:val="00CD5C64"/>
    <w:pPr>
      <w:spacing w:line="240" w:lineRule="auto"/>
    </w:pPr>
    <w:rPr>
      <w:rFonts w:ascii="Varela Round" w:hAnsi="Varela Round"/>
    </w:rPr>
  </w:style>
  <w:style w:type="character" w:customStyle="1" w:styleId="Heading2Char">
    <w:name w:val="Heading 2 Char"/>
    <w:basedOn w:val="DefaultParagraphFont"/>
    <w:link w:val="Heading2"/>
    <w:uiPriority w:val="9"/>
    <w:rsid w:val="00787BCA"/>
    <w:rPr>
      <w:rFonts w:ascii="Varela Round" w:eastAsiaTheme="majorEastAsia" w:hAnsi="Varela Round" w:cstheme="majorBidi"/>
      <w:color w:val="95440D"/>
      <w:sz w:val="26"/>
      <w:szCs w:val="26"/>
      <w:lang w:val="de-D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5C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5C64"/>
    <w:rPr>
      <w:rFonts w:ascii="Varela Round" w:eastAsiaTheme="minorEastAsia" w:hAnsi="Varela Round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D5C64"/>
    <w:rPr>
      <w:rFonts w:ascii="Varela Round" w:hAnsi="Varela Round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D5C64"/>
    <w:rPr>
      <w:rFonts w:ascii="Varela Round" w:hAnsi="Varela Round"/>
      <w:i/>
      <w:iCs/>
    </w:rPr>
  </w:style>
  <w:style w:type="character" w:styleId="IntenseEmphasis">
    <w:name w:val="Intense Emphasis"/>
    <w:basedOn w:val="DefaultParagraphFont"/>
    <w:uiPriority w:val="21"/>
    <w:qFormat/>
    <w:rsid w:val="00E917A5"/>
    <w:rPr>
      <w:rFonts w:ascii="Varela Round" w:hAnsi="Varela Round"/>
      <w:i/>
      <w:iCs/>
      <w:color w:val="ED7D31" w:themeColor="accent2"/>
    </w:rPr>
  </w:style>
  <w:style w:type="character" w:styleId="Strong">
    <w:name w:val="Strong"/>
    <w:basedOn w:val="DefaultParagraphFont"/>
    <w:uiPriority w:val="22"/>
    <w:qFormat/>
    <w:rsid w:val="00CD5C64"/>
    <w:rPr>
      <w:rFonts w:ascii="Varela Round" w:hAnsi="Varela Round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D5C6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64"/>
    <w:rPr>
      <w:rFonts w:ascii="Varela Round" w:hAnsi="Varela Round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917A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A5"/>
    <w:rPr>
      <w:rFonts w:ascii="Varela Round" w:hAnsi="Varela Round"/>
      <w:i/>
      <w:iCs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D5C64"/>
    <w:rPr>
      <w:rFonts w:ascii="Varela Round" w:hAnsi="Varela Round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D5C64"/>
    <w:rPr>
      <w:rFonts w:ascii="Varela Round" w:hAnsi="Varela Round"/>
      <w:b/>
      <w:bCs/>
      <w:smallCaps/>
      <w:color w:val="ED7D31" w:themeColor="accent2"/>
      <w:spacing w:val="5"/>
    </w:rPr>
  </w:style>
  <w:style w:type="character" w:styleId="BookTitle">
    <w:name w:val="Book Title"/>
    <w:basedOn w:val="DefaultParagraphFont"/>
    <w:uiPriority w:val="33"/>
    <w:qFormat/>
    <w:rsid w:val="00CD5C64"/>
    <w:rPr>
      <w:rFonts w:ascii="Varela Round" w:hAnsi="Varela Round"/>
      <w:b/>
      <w:bCs/>
      <w:i/>
      <w:iCs/>
      <w:spacing w:val="5"/>
    </w:rPr>
  </w:style>
  <w:style w:type="paragraph" w:styleId="ListParagraph">
    <w:name w:val="List Paragraph"/>
    <w:basedOn w:val="Normal"/>
    <w:autoRedefine/>
    <w:uiPriority w:val="34"/>
    <w:qFormat/>
    <w:rsid w:val="00CD5C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702"/>
    <w:rPr>
      <w:rFonts w:asciiTheme="majorHAnsi" w:eastAsiaTheme="majorEastAsia" w:hAnsiTheme="majorHAnsi" w:cstheme="majorBidi"/>
      <w:color w:val="833C0B" w:themeColor="accent2" w:themeShade="80"/>
      <w:sz w:val="24"/>
      <w:szCs w:val="24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350EBA"/>
    <w:rPr>
      <w:rFonts w:ascii="Varela Round" w:eastAsiaTheme="majorEastAsia" w:hAnsi="Varela Round" w:cstheme="majorBidi"/>
      <w:iCs/>
      <w:color w:val="2F5496" w:themeColor="accent1" w:themeShade="BF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85566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1B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B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1B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olz\Documents\Custom%20Office%20Templates\WordTemplate_PROFES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F8033476FF432C8A629F528A634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CFF84-535C-4184-B284-271FC044CA2D}"/>
      </w:docPartPr>
      <w:docPartBody>
        <w:p w:rsidR="00000000" w:rsidRDefault="00BA1CDC">
          <w:pPr>
            <w:pStyle w:val="5CF8033476FF432C8A629F528A634D9F"/>
          </w:pPr>
          <w:r w:rsidRPr="000F45D3">
            <w:rPr>
              <w:rStyle w:val="PlaceholderText"/>
            </w:rPr>
            <w:t>[Title]</w:t>
          </w:r>
        </w:p>
      </w:docPartBody>
    </w:docPart>
    <w:docPart>
      <w:docPartPr>
        <w:name w:val="3100F45C4EB04926808CAF16F1FAE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686EB-FA78-43C9-A769-846E0B2050B8}"/>
      </w:docPartPr>
      <w:docPartBody>
        <w:p w:rsidR="00000000" w:rsidRDefault="00BA1CDC">
          <w:pPr>
            <w:pStyle w:val="3100F45C4EB04926808CAF16F1FAE4AB"/>
          </w:pPr>
          <w:r w:rsidRPr="000F45D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DC"/>
    <w:rsid w:val="00BA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CF8033476FF432C8A629F528A634D9F">
    <w:name w:val="5CF8033476FF432C8A629F528A634D9F"/>
  </w:style>
  <w:style w:type="paragraph" w:customStyle="1" w:styleId="3100F45C4EB04926808CAF16F1FAE4AB">
    <w:name w:val="3100F45C4EB04926808CAF16F1FAE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0C027-EE79-4E6B-82AE-D09BC5E1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WordTemplate_PROFESSIONAL.dotx</Template>
  <TotalTime>0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CHATLEX</dc:title>
  <dc:subject/>
  <dc:creator>AJ Holzer</dc:creator>
  <cp:keywords/>
  <dc:description/>
  <cp:lastModifiedBy>AJ Holzer</cp:lastModifiedBy>
  <cp:revision>5</cp:revision>
  <dcterms:created xsi:type="dcterms:W3CDTF">2025-06-25T19:00:00Z</dcterms:created>
  <dcterms:modified xsi:type="dcterms:W3CDTF">2025-06-25T19:03:00Z</dcterms:modified>
</cp:coreProperties>
</file>